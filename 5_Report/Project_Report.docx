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BBB57" w14:textId="77777777" w:rsidR="009D0EA2" w:rsidRDefault="009D0EA2" w:rsidP="009D0EA2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Version Number</w:t>
      </w:r>
      <w:proofErr w:type="gramStart"/>
      <w:r>
        <w:rPr>
          <w:rFonts w:ascii="Arial" w:hAnsi="Arial" w:cs="Arial"/>
          <w:bCs/>
          <w:sz w:val="24"/>
        </w:rPr>
        <w:t>:1</w:t>
      </w:r>
      <w:proofErr w:type="gramEnd"/>
    </w:p>
    <w:p w14:paraId="6F0EE4B9" w14:textId="77777777" w:rsidR="009D0EA2" w:rsidRDefault="009D0EA2" w:rsidP="009D0EA2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Team </w:t>
      </w:r>
      <w:proofErr w:type="gramStart"/>
      <w:r>
        <w:rPr>
          <w:rFonts w:ascii="Arial" w:hAnsi="Arial" w:cs="Arial"/>
          <w:bCs/>
          <w:sz w:val="24"/>
        </w:rPr>
        <w:t>Members :1</w:t>
      </w:r>
      <w:proofErr w:type="gramEnd"/>
    </w:p>
    <w:p w14:paraId="29699188" w14:textId="77777777" w:rsidR="009D0EA2" w:rsidRDefault="009D0EA2" w:rsidP="009D0EA2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Team No: </w:t>
      </w:r>
    </w:p>
    <w:p w14:paraId="5200DFDA" w14:textId="77777777" w:rsidR="009D0EA2" w:rsidRPr="00DB5DE8" w:rsidRDefault="009D0EA2" w:rsidP="009D0EA2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Module: Model Based System Engineering </w:t>
      </w:r>
    </w:p>
    <w:p w14:paraId="0698990C" w14:textId="77777777" w:rsidR="009D0EA2" w:rsidRPr="000F4649" w:rsidRDefault="009D0EA2" w:rsidP="009D0EA2">
      <w:pPr>
        <w:rPr>
          <w:rFonts w:ascii="Arial" w:hAnsi="Arial" w:cs="Arial"/>
          <w:iCs/>
          <w:lang w:val="en-GB"/>
        </w:rPr>
      </w:pPr>
    </w:p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id="0" w:name="_GoBack"/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1D682076" w:rsidR="006F3721" w:rsidRPr="00F40045" w:rsidRDefault="00857FBD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Report –</w:t>
                            </w:r>
                            <w:r w:rsidR="009D0EA2">
                              <w:rPr>
                                <w:rFonts w:ascii="Arial" w:hAnsi="Arial" w:cs="Arial"/>
                                <w:sz w:val="56"/>
                              </w:rPr>
                              <w:t xml:space="preserve"> BILLING SYSTEM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1D682076" w:rsidR="006F3721" w:rsidRPr="00F40045" w:rsidRDefault="00857FBD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Report –</w:t>
                      </w:r>
                      <w:r w:rsidR="009D0EA2">
                        <w:rPr>
                          <w:rFonts w:ascii="Arial" w:hAnsi="Arial" w:cs="Arial"/>
                          <w:sz w:val="56"/>
                        </w:rPr>
                        <w:t xml:space="preserve"> BILLING SYSTEM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EEED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NsQA&#10;AADcAAAADwAAAGRycy9kb3ducmV2LnhtbERP30vDMBB+H/g/hBN8EZtUmGhtNkQQqg/KOhns7dac&#10;TVlzKU3s6n9vBGFv9/H9vHI9u15MNIbOs4Y8UyCIG286bjV8bl9u7kGEiGyw90wafijAenWxKLEw&#10;/sQbmurYihTCoUANNsahkDI0lhyGzA/Eifvyo8OY4NhKM+Iphbte3ip1Jx12nBosDvRsqTnW307D&#10;YVb5Wz5V1/n2YVnt34+7V/ux0/rqcn56BBFpjmfxv7syab5awt8z6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zbEAAAA3AAAAA8AAAAAAAAAAAAAAAAAmAIAAGRycy9k&#10;b3ducmV2LnhtbFBLBQYAAAAABAAEAPUAAACJAw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uucEA&#10;AADcAAAADwAAAGRycy9kb3ducmV2LnhtbERPTWsCMRC9F/wPYYTealIpIlujlIpgaUHUUnocN+Pu&#10;0s3MkkTd/ntTKHibx/uc2aL3rTpTiI2whceRAUVcimu4svC5Xz1MQcWE7LAVJgu/FGExH9zNsHBy&#10;4S2dd6lSOYRjgRbqlLpC61jW5DGOpCPO3FGCx5RhqLQLeMnhvtVjYybaY8O5ocaOXmsqf3Ynb+Ht&#10;I5inw5K/qwNuvrS8r48kYu39sH95BpWoTzfxv3vt8nwzgb9n8gV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XLrnBAAAA3AAAAA8AAAAAAAAAAAAAAAAAmAIAAGRycy9kb3du&#10;cmV2LnhtbFBLBQYAAAAABAAEAPUAAACGAw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0BD4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oMcIA&#10;AADcAAAADwAAAGRycy9kb3ducmV2LnhtbERPTYvCMBC9C/6HMMLeNFVElmqUZWGx4F7qCl6nzdgW&#10;m0k3ibX77zeC4G0e73M2u8G0oifnG8sK5rMEBHFpdcOVgtPP1/QdhA/IGlvLpOCPPOy249EGU23v&#10;nFN/DJWIIexTVFCH0KVS+rImg35mO+LIXawzGCJ0ldQO7zHctHKRJCtpsOHYUGNHnzWV1+PNKHDn&#10;7/3yUGS/lyG/0jnLi355KpR6mwwfaxCBhvASP92ZjvOTOTyeiR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KgxwgAAANwAAAAPAAAAAAAAAAAAAAAAAJgCAABkcnMvZG93&#10;bnJldi54bWxQSwUGAAAAAAQABAD1AAAAhwM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2sg8EA&#10;AADcAAAADwAAAGRycy9kb3ducmV2LnhtbESP0YrCMBBF3wX/IYzgm6YKinSNsiwIPoii9QOGZky7&#10;NpOSRK1/bwTBtxnuvWfuLNedbcSdfKgdK5iMMxDEpdM1GwXnYjNagAgRWWPjmBQ8KcB61e8tMdfu&#10;wUe6n6IRCcIhRwVVjG0uZSgrshjGriVO2sV5izGt3kjt8ZHgtpHTLJtLizWnCxW29FdReT3dbKIc&#10;Z+T3O3O9mYuZbQ9Fw//FRqnhoPv9ARGpi1/zJ73VqX42hfcza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trIPBAAAA3AAAAA8AAAAAAAAAAAAAAAAAmAIAAGRycy9kb3du&#10;cmV2LnhtbFBLBQYAAAAABAAEAPUAAACGAw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XuMEA&#10;AADcAAAADwAAAGRycy9kb3ducmV2LnhtbERPTWsCMRC9F/wPYQRvNWsLtWyNotKCHrU91NuwmW6C&#10;m8m6GXX996ZQ6G0e73Nmiz406kJd8pENTMYFKOIqWs+1ga/Pj8dXUEmQLTaRycCNEizmg4cZljZe&#10;eUeXvdQqh3Aq0YATaUutU+UoYBrHljhzP7ELKBl2tbYdXnN4aPRTUbzogJ5zg8OW1o6q4/4cDJzW&#10;JJOdm9Jqej58e7/ZSng/GDMa9ss3UEK9/Iv/3Bub5xfP8PtMvkDP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W17jBAAAA3AAAAA8AAAAAAAAAAAAAAAAAmAIAAGRycy9kb3du&#10;cmV2LnhtbFBLBQYAAAAABAAEAPUAAACGAw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57B3A74D" w:rsidR="002979C3" w:rsidRPr="00404B4F" w:rsidRDefault="009D0EA2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22261EEC" w:rsidR="001B4CE7" w:rsidRPr="007B3ACD" w:rsidRDefault="009D0EA2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JETTA LIKHITHA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064FAE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50E3A" w14:textId="77777777" w:rsidR="00064FAE" w:rsidRDefault="00064FAE" w:rsidP="006A582B">
      <w:r>
        <w:separator/>
      </w:r>
    </w:p>
  </w:endnote>
  <w:endnote w:type="continuationSeparator" w:id="0">
    <w:p w14:paraId="1122B704" w14:textId="77777777" w:rsidR="00064FAE" w:rsidRDefault="00064FAE" w:rsidP="006A582B">
      <w:r>
        <w:continuationSeparator/>
      </w:r>
    </w:p>
  </w:endnote>
  <w:endnote w:type="continuationNotice" w:id="1">
    <w:p w14:paraId="0A054078" w14:textId="77777777" w:rsidR="00064FAE" w:rsidRDefault="00064F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857FB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857FB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C0527" w14:textId="77777777" w:rsidR="00064FAE" w:rsidRDefault="00064FAE" w:rsidP="006A582B">
      <w:r>
        <w:separator/>
      </w:r>
    </w:p>
  </w:footnote>
  <w:footnote w:type="continuationSeparator" w:id="0">
    <w:p w14:paraId="7401F4CF" w14:textId="77777777" w:rsidR="00064FAE" w:rsidRDefault="00064FAE" w:rsidP="006A582B">
      <w:r>
        <w:continuationSeparator/>
      </w:r>
    </w:p>
  </w:footnote>
  <w:footnote w:type="continuationNotice" w:id="1">
    <w:p w14:paraId="12686A11" w14:textId="77777777" w:rsidR="00064FAE" w:rsidRDefault="00064F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4FAE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57FBD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0EA2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8088D58-C531-4158-AC47-AB708793675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535FE55-C7D4-4755-B95D-10C2920D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13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268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hp</cp:lastModifiedBy>
  <cp:revision>3</cp:revision>
  <cp:lastPrinted>2014-03-29T07:34:00Z</cp:lastPrinted>
  <dcterms:created xsi:type="dcterms:W3CDTF">2021-09-07T03:34:00Z</dcterms:created>
  <dcterms:modified xsi:type="dcterms:W3CDTF">2021-09-07T03:47:00Z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